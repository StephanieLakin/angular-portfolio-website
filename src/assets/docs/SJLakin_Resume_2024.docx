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alias w:val="Enter your name:"/>
        <w:tag w:val="Enter your name:"/>
        <w:id w:val="38566187"/>
        <w:placeholder>
          <w:docPart w:val="C81BB5FB81254D978A901176974D13A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3E44DCAF" w14:textId="2244A8C8" w:rsidR="0099383E" w:rsidRDefault="00656353">
          <w:pPr>
            <w:pStyle w:val="Title"/>
          </w:pPr>
          <w:r>
            <w:t>Stephanie Lakin</w:t>
          </w:r>
        </w:p>
      </w:sdtContent>
    </w:sdt>
    <w:p w14:paraId="72D2E915" w14:textId="7DFB3CE3" w:rsidR="0099383E" w:rsidRPr="00A03A13" w:rsidRDefault="00656353">
      <w:pPr>
        <w:pStyle w:val="Subtitle"/>
        <w:rPr>
          <w:rFonts w:ascii="Abadi" w:hAnsi="Abadi"/>
        </w:rPr>
      </w:pPr>
      <w:r w:rsidRPr="00A03A13">
        <w:rPr>
          <w:rFonts w:ascii="Abadi" w:hAnsi="Abadi"/>
        </w:rPr>
        <w:t>Stephanielakin13@outlook.com</w:t>
      </w:r>
      <w:r w:rsidR="00BA2099" w:rsidRPr="00A03A13">
        <w:rPr>
          <w:rFonts w:ascii="Abadi" w:hAnsi="Abadi"/>
        </w:rPr>
        <w:t xml:space="preserve">  </w:t>
      </w:r>
      <w:r w:rsidR="00BA2099" w:rsidRPr="00A03A13">
        <w:rPr>
          <w:rFonts w:ascii="Abadi" w:hAnsi="Abadi"/>
        </w:rPr>
        <w:sym w:font="Symbol" w:char="F0B7"/>
      </w:r>
      <w:r w:rsidR="00BA2099" w:rsidRPr="00A03A13">
        <w:rPr>
          <w:rFonts w:ascii="Abadi" w:hAnsi="Abadi"/>
        </w:rPr>
        <w:t xml:space="preserve">  </w:t>
      </w:r>
      <w:r w:rsidRPr="00A03A13">
        <w:rPr>
          <w:rFonts w:ascii="Abadi" w:hAnsi="Abadi"/>
        </w:rPr>
        <w:t>Brunswick, Oh</w:t>
      </w:r>
      <w:r w:rsidR="00BA2099" w:rsidRPr="00A03A13">
        <w:rPr>
          <w:rFonts w:ascii="Abadi" w:hAnsi="Abadi"/>
        </w:rPr>
        <w:t xml:space="preserve">  </w:t>
      </w:r>
      <w:r w:rsidR="00BA2099" w:rsidRPr="00A03A13">
        <w:rPr>
          <w:rFonts w:ascii="Abadi" w:hAnsi="Abadi"/>
        </w:rPr>
        <w:sym w:font="Symbol" w:char="F0B7"/>
      </w:r>
      <w:r w:rsidR="00BA2099" w:rsidRPr="00A03A13">
        <w:rPr>
          <w:rFonts w:ascii="Abadi" w:hAnsi="Abadi"/>
        </w:rPr>
        <w:t xml:space="preserve">  </w:t>
      </w:r>
      <w:r w:rsidRPr="00A03A13">
        <w:rPr>
          <w:rFonts w:ascii="Abadi" w:hAnsi="Abadi"/>
        </w:rPr>
        <w:t>(330)-304-2510</w:t>
      </w:r>
    </w:p>
    <w:p w14:paraId="06724121" w14:textId="78D6C8D8" w:rsidR="00A03A13" w:rsidRPr="00A03A13" w:rsidRDefault="00656353" w:rsidP="00A03A13">
      <w:pPr>
        <w:pStyle w:val="Subtitle"/>
      </w:pPr>
      <w:hyperlink r:id="rId8" w:history="1">
        <w:r w:rsidRPr="00A03A13">
          <w:rPr>
            <w:rStyle w:val="Hyperlink"/>
            <w:rFonts w:ascii="Abadi" w:hAnsi="Abadi"/>
          </w:rPr>
          <w:t>www.linkedin.com/in/stephaniejlakin</w:t>
        </w:r>
      </w:hyperlink>
      <w:r w:rsidRPr="00A03A13">
        <w:rPr>
          <w:rFonts w:ascii="Abadi" w:hAnsi="Abadi"/>
        </w:rPr>
        <w:t xml:space="preserve"> </w:t>
      </w:r>
      <w:r w:rsidRPr="00A03A13">
        <w:rPr>
          <w:rFonts w:ascii="Abadi" w:hAnsi="Abadi"/>
        </w:rPr>
        <w:sym w:font="Symbol" w:char="F0B7"/>
      </w:r>
      <w:r w:rsidRPr="00A03A13">
        <w:rPr>
          <w:rFonts w:ascii="Abadi" w:hAnsi="Abadi"/>
        </w:rPr>
        <w:t xml:space="preserve"> </w:t>
      </w:r>
      <w:hyperlink r:id="rId9" w:history="1">
        <w:r w:rsidR="00A03A13" w:rsidRPr="00196D2A">
          <w:rPr>
            <w:rStyle w:val="Hyperlink"/>
            <w:rFonts w:ascii="Abadi" w:hAnsi="Abadi"/>
          </w:rPr>
          <w:t>https://github.com/StephanieLakin</w:t>
        </w:r>
      </w:hyperlink>
    </w:p>
    <w:p w14:paraId="082F15B0" w14:textId="62EEE55F" w:rsidR="0099383E" w:rsidRDefault="00656353">
      <w:pPr>
        <w:pStyle w:val="Heading1"/>
      </w:pPr>
      <w:r>
        <w:t>Professional Summary</w:t>
      </w:r>
    </w:p>
    <w:p w14:paraId="115FAC40" w14:textId="5887A686" w:rsidR="0099383E" w:rsidRPr="00A03A13" w:rsidRDefault="00656353" w:rsidP="00A03A13">
      <w:pPr>
        <w:spacing w:line="276" w:lineRule="auto"/>
        <w:rPr>
          <w:rFonts w:ascii="Abadi" w:hAnsi="Abadi"/>
        </w:rPr>
      </w:pPr>
      <w:r w:rsidRPr="00A03A13">
        <w:rPr>
          <w:rFonts w:ascii="Abadi" w:hAnsi="Abadi"/>
        </w:rPr>
        <w:t>BA in Graphic Design and Media Arts w/concentration in Web Design • Post degree Web Application Development Certificate • Experienced Software Engineer</w:t>
      </w:r>
    </w:p>
    <w:sdt>
      <w:sdtPr>
        <w:alias w:val="Education:"/>
        <w:tag w:val="Education:"/>
        <w:id w:val="762492625"/>
        <w:placeholder>
          <w:docPart w:val="C35BDFD93E55489891283E5CBE07F4BD"/>
        </w:placeholder>
        <w:temporary/>
        <w:showingPlcHdr/>
        <w15:appearance w15:val="hidden"/>
      </w:sdtPr>
      <w:sdtEndPr/>
      <w:sdtContent>
        <w:p w14:paraId="1E5FC647" w14:textId="77777777" w:rsidR="0099383E" w:rsidRDefault="00BA2099">
          <w:pPr>
            <w:pStyle w:val="Heading1"/>
          </w:pPr>
          <w:r>
            <w:t>Education</w:t>
          </w:r>
        </w:p>
      </w:sdtContent>
    </w:sdt>
    <w:p w14:paraId="39819AEC" w14:textId="21537825" w:rsidR="00656353" w:rsidRPr="00A03A13" w:rsidRDefault="00CD257D">
      <w:pPr>
        <w:spacing w:after="120"/>
        <w:rPr>
          <w:rFonts w:ascii="Abadi" w:hAnsi="Abadi"/>
        </w:rPr>
      </w:pPr>
      <w:r w:rsidRPr="00A03A13">
        <w:rPr>
          <w:rFonts w:ascii="Abadi" w:hAnsi="Abadi"/>
        </w:rPr>
        <w:t>SOUTHERN NEW HAMPSHIRE UNIVERSITY</w:t>
      </w:r>
    </w:p>
    <w:p w14:paraId="35DE6B92" w14:textId="09010509" w:rsidR="0099383E" w:rsidRPr="000D108B" w:rsidRDefault="00656353">
      <w:pPr>
        <w:spacing w:after="120"/>
        <w:rPr>
          <w:rFonts w:ascii="Abadi Extra Light" w:hAnsi="Abadi Extra Light"/>
        </w:rPr>
      </w:pPr>
      <w:r w:rsidRPr="000D108B">
        <w:rPr>
          <w:rFonts w:ascii="Abadi Extra Light" w:hAnsi="Abadi Extra Light"/>
        </w:rPr>
        <w:t>2020</w:t>
      </w:r>
      <w:r w:rsidR="00BA2099" w:rsidRPr="000D108B">
        <w:rPr>
          <w:rFonts w:ascii="Abadi Extra Light" w:hAnsi="Abadi Extra Light"/>
        </w:rPr>
        <w:t xml:space="preserve">  </w:t>
      </w:r>
      <w:r w:rsidRPr="000D108B">
        <w:rPr>
          <w:rFonts w:ascii="Abadi Extra Light" w:hAnsi="Abadi Extra Light"/>
        </w:rPr>
        <w:t>B.A. Graphic Design / Concentration in Web Design</w:t>
      </w:r>
    </w:p>
    <w:p w14:paraId="2961EA26" w14:textId="77777777" w:rsidR="00656353" w:rsidRPr="00A03A13" w:rsidRDefault="00656353">
      <w:pPr>
        <w:spacing w:after="120"/>
        <w:rPr>
          <w:rFonts w:ascii="Abadi" w:hAnsi="Abadi"/>
        </w:rPr>
      </w:pPr>
    </w:p>
    <w:p w14:paraId="2CCC65F9" w14:textId="7822E72B" w:rsidR="00656353" w:rsidRPr="00A03A13" w:rsidRDefault="00CD257D" w:rsidP="00656353">
      <w:pPr>
        <w:spacing w:after="120"/>
        <w:rPr>
          <w:rFonts w:ascii="Abadi" w:hAnsi="Abadi"/>
        </w:rPr>
      </w:pPr>
      <w:r w:rsidRPr="00A03A13">
        <w:rPr>
          <w:rFonts w:ascii="Abadi" w:hAnsi="Abadi"/>
        </w:rPr>
        <w:t>CUYAHOGA COMMUNITY COLLEGE</w:t>
      </w:r>
    </w:p>
    <w:p w14:paraId="3870DAC6" w14:textId="7A9D9D38" w:rsidR="00656353" w:rsidRPr="000D108B" w:rsidRDefault="00656353" w:rsidP="00656353">
      <w:pPr>
        <w:spacing w:after="120"/>
        <w:rPr>
          <w:rFonts w:ascii="Abadi Extra Light" w:hAnsi="Abadi Extra Light"/>
        </w:rPr>
      </w:pPr>
      <w:r w:rsidRPr="000D108B">
        <w:rPr>
          <w:rFonts w:ascii="Abadi Extra Light" w:hAnsi="Abadi Extra Light"/>
        </w:rPr>
        <w:t>20</w:t>
      </w:r>
      <w:r w:rsidRPr="000D108B">
        <w:rPr>
          <w:rFonts w:ascii="Abadi Extra Light" w:hAnsi="Abadi Extra Light"/>
        </w:rPr>
        <w:t>16</w:t>
      </w:r>
      <w:r w:rsidRPr="000D108B">
        <w:rPr>
          <w:rFonts w:ascii="Abadi Extra Light" w:hAnsi="Abadi Extra Light"/>
        </w:rPr>
        <w:t xml:space="preserve">  </w:t>
      </w:r>
      <w:r w:rsidRPr="000D108B">
        <w:rPr>
          <w:rFonts w:ascii="Abadi Extra Light" w:hAnsi="Abadi Extra Light"/>
        </w:rPr>
        <w:t>Certificate – Web Application Development</w:t>
      </w:r>
    </w:p>
    <w:p w14:paraId="103AC17C" w14:textId="77777777" w:rsidR="00656353" w:rsidRPr="00A03A13" w:rsidRDefault="00656353" w:rsidP="00656353">
      <w:pPr>
        <w:spacing w:after="120"/>
        <w:rPr>
          <w:rFonts w:ascii="Abadi" w:hAnsi="Abadi"/>
        </w:rPr>
      </w:pPr>
    </w:p>
    <w:p w14:paraId="3E3B9F8D" w14:textId="4581B5FD" w:rsidR="00656353" w:rsidRPr="00A03A13" w:rsidRDefault="00CD257D" w:rsidP="00656353">
      <w:pPr>
        <w:spacing w:after="120"/>
        <w:rPr>
          <w:rFonts w:ascii="Abadi" w:hAnsi="Abadi"/>
        </w:rPr>
      </w:pPr>
      <w:r w:rsidRPr="00A03A13">
        <w:rPr>
          <w:rFonts w:ascii="Abadi" w:hAnsi="Abadi"/>
        </w:rPr>
        <w:t>CUYAHOGA COMMUNITY COLLEGE</w:t>
      </w:r>
    </w:p>
    <w:p w14:paraId="30D18C05" w14:textId="3E310E16" w:rsidR="0099383E" w:rsidRPr="000D108B" w:rsidRDefault="00656353" w:rsidP="00656353">
      <w:pPr>
        <w:spacing w:after="120"/>
        <w:rPr>
          <w:rFonts w:ascii="Abadi Extra Light" w:hAnsi="Abadi Extra Light"/>
        </w:rPr>
      </w:pPr>
      <w:r w:rsidRPr="000D108B">
        <w:rPr>
          <w:rFonts w:ascii="Abadi Extra Light" w:hAnsi="Abadi Extra Light"/>
        </w:rPr>
        <w:t>201</w:t>
      </w:r>
      <w:r w:rsidRPr="000D108B">
        <w:rPr>
          <w:rFonts w:ascii="Abadi Extra Light" w:hAnsi="Abadi Extra Light"/>
        </w:rPr>
        <w:t>4</w:t>
      </w:r>
      <w:r w:rsidRPr="000D108B">
        <w:rPr>
          <w:rFonts w:ascii="Abadi Extra Light" w:hAnsi="Abadi Extra Light"/>
        </w:rPr>
        <w:t xml:space="preserve">  </w:t>
      </w:r>
      <w:r w:rsidRPr="000D108B">
        <w:rPr>
          <w:rFonts w:ascii="Abadi Extra Light" w:hAnsi="Abadi Extra Light"/>
        </w:rPr>
        <w:t>Associates</w:t>
      </w:r>
      <w:r w:rsidRPr="000D108B">
        <w:rPr>
          <w:rFonts w:ascii="Abadi Extra Light" w:hAnsi="Abadi Extra Light"/>
        </w:rPr>
        <w:t xml:space="preserve"> </w:t>
      </w:r>
      <w:r w:rsidRPr="000D108B">
        <w:rPr>
          <w:rFonts w:ascii="Abadi Extra Light" w:hAnsi="Abadi Extra Light"/>
        </w:rPr>
        <w:t>– Liberal Arts</w:t>
      </w:r>
    </w:p>
    <w:sdt>
      <w:sdtPr>
        <w:alias w:val="Experience:"/>
        <w:tag w:val="Experience:"/>
        <w:id w:val="-625157616"/>
        <w:placeholder>
          <w:docPart w:val="C1058C9B9ED24483AEA04F0226A745F3"/>
        </w:placeholder>
        <w:temporary/>
        <w:showingPlcHdr/>
        <w15:appearance w15:val="hidden"/>
      </w:sdtPr>
      <w:sdtEndPr/>
      <w:sdtContent>
        <w:p w14:paraId="71F55655" w14:textId="77777777" w:rsidR="0099383E" w:rsidRDefault="00BA2099">
          <w:pPr>
            <w:pStyle w:val="Heading1"/>
          </w:pPr>
          <w:r>
            <w:t>Experience</w:t>
          </w:r>
        </w:p>
      </w:sdtContent>
    </w:sdt>
    <w:p w14:paraId="02B26BE1" w14:textId="77777777" w:rsidR="00CD257D" w:rsidRPr="00A03A13" w:rsidRDefault="00CD257D" w:rsidP="00CD257D">
      <w:pPr>
        <w:rPr>
          <w:rFonts w:ascii="Abadi" w:eastAsiaTheme="majorEastAsia" w:hAnsi="Abadi" w:cstheme="majorBidi"/>
          <w:bCs/>
          <w:sz w:val="28"/>
          <w:szCs w:val="32"/>
        </w:rPr>
      </w:pPr>
      <w:r w:rsidRPr="00A03A13">
        <w:rPr>
          <w:rFonts w:ascii="Abadi" w:eastAsiaTheme="majorEastAsia" w:hAnsi="Abadi" w:cstheme="majorBidi"/>
          <w:bCs/>
          <w:sz w:val="28"/>
          <w:szCs w:val="32"/>
        </w:rPr>
        <w:t>Freelance Developer</w:t>
      </w:r>
    </w:p>
    <w:p w14:paraId="3FF5038C" w14:textId="13BCC1E4" w:rsidR="00A03A13" w:rsidRPr="000D108B" w:rsidRDefault="00A03A13" w:rsidP="00CD257D">
      <w:pPr>
        <w:rPr>
          <w:rFonts w:ascii="Abadi Extra Light" w:hAnsi="Abadi Extra Light"/>
        </w:rPr>
      </w:pPr>
      <w:r w:rsidRPr="000D108B">
        <w:rPr>
          <w:rFonts w:ascii="Abadi Extra Light" w:hAnsi="Abadi Extra Light"/>
        </w:rPr>
        <w:t xml:space="preserve">Ohio </w:t>
      </w:r>
      <w:r w:rsidRPr="000D108B">
        <w:rPr>
          <w:rFonts w:ascii="Abadi Extra Light" w:hAnsi="Abadi Extra Light"/>
        </w:rPr>
        <w:t>–</w:t>
      </w:r>
      <w:r w:rsidRPr="000D108B">
        <w:rPr>
          <w:rFonts w:ascii="Abadi Extra Light" w:hAnsi="Abadi Extra Light"/>
        </w:rPr>
        <w:t xml:space="preserve"> Remote</w:t>
      </w:r>
    </w:p>
    <w:p w14:paraId="772981DC" w14:textId="0E67D221" w:rsidR="00A03A13" w:rsidRPr="000D108B" w:rsidRDefault="00A03A13" w:rsidP="00CD257D">
      <w:pPr>
        <w:rPr>
          <w:rFonts w:ascii="Abadi Extra Light" w:hAnsi="Abadi Extra Light"/>
        </w:rPr>
      </w:pPr>
      <w:r w:rsidRPr="000D108B">
        <w:rPr>
          <w:rFonts w:ascii="Abadi Extra Light" w:hAnsi="Abadi Extra Light"/>
        </w:rPr>
        <w:t xml:space="preserve"> September 2023 to Present</w:t>
      </w:r>
    </w:p>
    <w:p w14:paraId="58E1EB34" w14:textId="48C3E3F5" w:rsidR="00A03A13" w:rsidRDefault="00A03A13" w:rsidP="00CD257D">
      <w:pPr>
        <w:rPr>
          <w:rFonts w:ascii="Abadi" w:hAnsi="Abadi"/>
        </w:rPr>
      </w:pPr>
      <w:r w:rsidRPr="00A03A13">
        <w:rPr>
          <w:rFonts w:ascii="Abadi" w:hAnsi="Abadi"/>
        </w:rPr>
        <w:t>Engaged in freelance work for a pioneering greenfield development initiative, spearheading the creation of a compelling web application and mobile app for a local startup specializing in IoT/RFID asset tracking. Utilizing expertise in .NET MAUI, Angular 16, and .NET 7, with a focus on Web API integration</w:t>
      </w:r>
      <w:r w:rsidR="00CD257D" w:rsidRPr="00A03A13">
        <w:rPr>
          <w:rFonts w:ascii="Abadi" w:hAnsi="Abadi"/>
        </w:rPr>
        <w:t>.</w:t>
      </w:r>
    </w:p>
    <w:p w14:paraId="73604D3E" w14:textId="77777777" w:rsidR="00A03A13" w:rsidRPr="00A03A13" w:rsidRDefault="00A03A13" w:rsidP="00CD257D">
      <w:pPr>
        <w:rPr>
          <w:rFonts w:ascii="Abadi" w:hAnsi="Abadi"/>
        </w:rPr>
      </w:pPr>
    </w:p>
    <w:p w14:paraId="6BE9BB0F" w14:textId="77777777" w:rsidR="00A03A13" w:rsidRPr="00A03A13" w:rsidRDefault="00A03A13" w:rsidP="00A03A13">
      <w:pPr>
        <w:rPr>
          <w:rFonts w:ascii="Abadi" w:hAnsi="Abadi"/>
          <w:sz w:val="28"/>
          <w:szCs w:val="28"/>
        </w:rPr>
      </w:pPr>
      <w:r w:rsidRPr="00A03A13">
        <w:rPr>
          <w:rFonts w:ascii="Abadi" w:hAnsi="Abadi"/>
          <w:sz w:val="28"/>
          <w:szCs w:val="28"/>
        </w:rPr>
        <w:t>Software Engineer / Product Delivery Mgr.</w:t>
      </w:r>
    </w:p>
    <w:p w14:paraId="65CB5DC7" w14:textId="77777777" w:rsidR="000D108B" w:rsidRPr="000D108B" w:rsidRDefault="00A03A13" w:rsidP="00CD257D">
      <w:pPr>
        <w:rPr>
          <w:rFonts w:ascii="Abadi Extra Light" w:hAnsi="Abadi Extra Light"/>
        </w:rPr>
      </w:pPr>
      <w:r w:rsidRPr="000D108B">
        <w:rPr>
          <w:rFonts w:ascii="Abadi Extra Light" w:hAnsi="Abadi Extra Light"/>
        </w:rPr>
        <w:t>REAL TIME INTEL</w:t>
      </w:r>
    </w:p>
    <w:p w14:paraId="411284B9" w14:textId="0480B253" w:rsidR="00A03A13" w:rsidRPr="000D108B" w:rsidRDefault="00A03A13" w:rsidP="00CD257D">
      <w:pPr>
        <w:rPr>
          <w:rFonts w:ascii="Abadi Extra Light" w:hAnsi="Abadi Extra Light"/>
        </w:rPr>
      </w:pPr>
      <w:r w:rsidRPr="000D108B">
        <w:rPr>
          <w:rFonts w:ascii="Abadi Extra Light" w:hAnsi="Abadi Extra Light"/>
        </w:rPr>
        <w:t>October 2020 to May 2022</w:t>
      </w:r>
    </w:p>
    <w:p w14:paraId="31DF2F0F" w14:textId="77777777" w:rsidR="000D108B" w:rsidRDefault="00A03A13" w:rsidP="00CD257D">
      <w:pPr>
        <w:rPr>
          <w:rFonts w:ascii="Abadi" w:hAnsi="Abadi"/>
        </w:rPr>
      </w:pPr>
      <w:r w:rsidRPr="00A03A13">
        <w:rPr>
          <w:rFonts w:ascii="Abadi" w:hAnsi="Abadi"/>
        </w:rPr>
        <w:t xml:space="preserve">Worked with an Agile development team building, testing &amp; implementing supply chain visibility web &amp; mobile software using Angular 10, C#, .Net Core, REST API, Xamarin Forms, Git &amp; Azure </w:t>
      </w:r>
    </w:p>
    <w:p w14:paraId="28FD09CD" w14:textId="77777777" w:rsidR="000D108B" w:rsidRDefault="000D108B" w:rsidP="00CD257D">
      <w:pPr>
        <w:rPr>
          <w:rFonts w:ascii="Abadi" w:hAnsi="Abadi"/>
        </w:rPr>
      </w:pPr>
    </w:p>
    <w:p w14:paraId="3D8CC7FD" w14:textId="5A1D16B5" w:rsidR="00A03A13" w:rsidRDefault="00A03A13" w:rsidP="00CD257D">
      <w:pPr>
        <w:rPr>
          <w:rFonts w:ascii="Abadi" w:hAnsi="Abadi"/>
        </w:rPr>
      </w:pPr>
      <w:r w:rsidRPr="00A03A13">
        <w:rPr>
          <w:rFonts w:ascii="Abadi" w:hAnsi="Abadi"/>
        </w:rPr>
        <w:t>Dev Ops. Created UX/UI design</w:t>
      </w:r>
      <w:r>
        <w:rPr>
          <w:rFonts w:ascii="Abadi" w:hAnsi="Abadi"/>
        </w:rPr>
        <w:t xml:space="preserve"> &amp;</w:t>
      </w:r>
      <w:r w:rsidRPr="00A03A13">
        <w:rPr>
          <w:rFonts w:ascii="Abadi" w:hAnsi="Abadi"/>
        </w:rPr>
        <w:t xml:space="preserve"> implementation of rfid and barcode reader asset tracking mobile application in Xamarin Forms for IOS and Android. </w:t>
      </w:r>
    </w:p>
    <w:p w14:paraId="6B4E8619" w14:textId="63E4047B" w:rsidR="00CD257D" w:rsidRPr="00A03A13" w:rsidRDefault="00A03A13" w:rsidP="00CD257D">
      <w:pPr>
        <w:rPr>
          <w:rFonts w:ascii="Abadi" w:hAnsi="Abadi"/>
        </w:rPr>
      </w:pPr>
      <w:r w:rsidRPr="00A03A13">
        <w:rPr>
          <w:rFonts w:ascii="Abadi" w:hAnsi="Abadi"/>
        </w:rPr>
        <w:t xml:space="preserve">Contributed to team discussions around system component design, </w:t>
      </w:r>
      <w:r w:rsidRPr="00A03A13">
        <w:rPr>
          <w:rFonts w:ascii="Abadi" w:hAnsi="Abadi"/>
        </w:rPr>
        <w:t>improvement,</w:t>
      </w:r>
      <w:r w:rsidRPr="00A03A13">
        <w:rPr>
          <w:rFonts w:ascii="Abadi" w:hAnsi="Abadi"/>
        </w:rPr>
        <w:t xml:space="preserve"> and integration. Worked with customers on system usability, set up and implementation.</w:t>
      </w:r>
    </w:p>
    <w:p w14:paraId="02E2C7DE" w14:textId="77777777" w:rsidR="00A03A13" w:rsidRPr="00A03A13" w:rsidRDefault="00A03A13" w:rsidP="00CD257D">
      <w:pPr>
        <w:rPr>
          <w:rFonts w:ascii="Abadi" w:eastAsiaTheme="majorEastAsia" w:hAnsi="Abadi" w:cstheme="majorBidi"/>
          <w:bCs/>
          <w:sz w:val="28"/>
          <w:szCs w:val="32"/>
        </w:rPr>
      </w:pPr>
      <w:r w:rsidRPr="00A03A13">
        <w:rPr>
          <w:rFonts w:ascii="Abadi" w:eastAsiaTheme="majorEastAsia" w:hAnsi="Abadi" w:cstheme="majorBidi"/>
          <w:bCs/>
          <w:sz w:val="28"/>
          <w:szCs w:val="32"/>
        </w:rPr>
        <w:t>Software Engineer</w:t>
      </w:r>
    </w:p>
    <w:p w14:paraId="7FF9D89C" w14:textId="77777777" w:rsidR="00A03A13" w:rsidRPr="000D108B" w:rsidRDefault="00A03A13" w:rsidP="00CD257D">
      <w:pPr>
        <w:rPr>
          <w:rFonts w:ascii="Abadi Extra Light" w:hAnsi="Abadi Extra Light"/>
        </w:rPr>
      </w:pPr>
      <w:r w:rsidRPr="000D108B">
        <w:rPr>
          <w:rFonts w:ascii="Abadi Extra Light" w:hAnsi="Abadi Extra Light"/>
        </w:rPr>
        <w:t>POINTCLICKCARE</w:t>
      </w:r>
    </w:p>
    <w:p w14:paraId="73ACCD8A" w14:textId="370B65A0" w:rsidR="00A03A13" w:rsidRPr="000D108B" w:rsidRDefault="00A03A13" w:rsidP="00CD257D">
      <w:pPr>
        <w:rPr>
          <w:rFonts w:ascii="Abadi Extra Light" w:hAnsi="Abadi Extra Light"/>
        </w:rPr>
      </w:pPr>
      <w:r w:rsidRPr="000D108B">
        <w:rPr>
          <w:rFonts w:ascii="Abadi Extra Light" w:hAnsi="Abadi Extra Light"/>
        </w:rPr>
        <w:t>November 2018 to September 2020</w:t>
      </w:r>
    </w:p>
    <w:p w14:paraId="2E04ACAD" w14:textId="3DB5263B" w:rsidR="00CD257D" w:rsidRPr="00A03A13" w:rsidRDefault="00A03A13" w:rsidP="00CD257D">
      <w:pPr>
        <w:rPr>
          <w:rFonts w:ascii="Abadi" w:hAnsi="Abadi"/>
        </w:rPr>
      </w:pPr>
      <w:r w:rsidRPr="00A03A13">
        <w:rPr>
          <w:rFonts w:ascii="Abadi" w:hAnsi="Abadi"/>
        </w:rPr>
        <w:t>Worked with an Agile development team supporting and enhancing the COMS Interactive disease management product suite and interoperability solutions using C#, React.js, and TSQL. Worked with SVN, Git and Bitbucket version control &amp; Jira / Jenkins for project mgt. Created automated test suite for React front end using Mocha, Chai &amp; Selenium</w:t>
      </w:r>
      <w:r w:rsidRPr="00A03A13">
        <w:rPr>
          <w:rFonts w:ascii="Abadi" w:hAnsi="Abadi"/>
        </w:rPr>
        <w:t>.</w:t>
      </w:r>
    </w:p>
    <w:p w14:paraId="23963E42" w14:textId="77777777" w:rsidR="00A03A13" w:rsidRPr="00A03A13" w:rsidRDefault="00A03A13" w:rsidP="00A03A13">
      <w:pPr>
        <w:rPr>
          <w:rFonts w:ascii="Abadi" w:eastAsiaTheme="majorEastAsia" w:hAnsi="Abadi" w:cstheme="majorBidi"/>
          <w:bCs/>
          <w:sz w:val="28"/>
          <w:szCs w:val="32"/>
        </w:rPr>
      </w:pPr>
      <w:r w:rsidRPr="00A03A13">
        <w:rPr>
          <w:rFonts w:ascii="Abadi" w:eastAsiaTheme="majorEastAsia" w:hAnsi="Abadi" w:cstheme="majorBidi"/>
          <w:bCs/>
          <w:sz w:val="28"/>
          <w:szCs w:val="32"/>
        </w:rPr>
        <w:t>Software Engineer</w:t>
      </w:r>
    </w:p>
    <w:p w14:paraId="20883CB0" w14:textId="77777777" w:rsidR="00A03A13" w:rsidRPr="000D108B" w:rsidRDefault="00A03A13" w:rsidP="00CD257D">
      <w:pPr>
        <w:rPr>
          <w:rFonts w:ascii="Abadi Extra Light" w:hAnsi="Abadi Extra Light"/>
        </w:rPr>
      </w:pPr>
      <w:r w:rsidRPr="000D108B">
        <w:rPr>
          <w:rFonts w:ascii="Abadi Extra Light" w:hAnsi="Abadi Extra Light"/>
        </w:rPr>
        <w:t xml:space="preserve">AMTRUST FINANCIAL SERVICES </w:t>
      </w:r>
    </w:p>
    <w:p w14:paraId="74DBA5BD" w14:textId="297249DC" w:rsidR="00A03A13" w:rsidRPr="000D108B" w:rsidRDefault="00A03A13" w:rsidP="00CD257D">
      <w:pPr>
        <w:rPr>
          <w:rFonts w:ascii="Abadi Extra Light" w:hAnsi="Abadi Extra Light"/>
        </w:rPr>
      </w:pPr>
      <w:r w:rsidRPr="000D108B">
        <w:rPr>
          <w:rFonts w:ascii="Abadi Extra Light" w:hAnsi="Abadi Extra Light"/>
        </w:rPr>
        <w:t>March 2017 to November 2018</w:t>
      </w:r>
    </w:p>
    <w:p w14:paraId="0ABAD560" w14:textId="5D02C9A4" w:rsidR="00CD257D" w:rsidRPr="00A03A13" w:rsidRDefault="00A03A13" w:rsidP="00CD257D">
      <w:pPr>
        <w:rPr>
          <w:rFonts w:ascii="Abadi" w:hAnsi="Abadi"/>
        </w:rPr>
      </w:pPr>
      <w:r w:rsidRPr="00A03A13">
        <w:rPr>
          <w:rFonts w:ascii="Abadi" w:hAnsi="Abadi"/>
        </w:rPr>
        <w:t>Maintained multi-tenant and proprietary software for insurance applications including CRM and workers comp. ASP.NET, MVC Web based applications C#, VB, AngularJS, and MSSQL</w:t>
      </w:r>
      <w:r w:rsidR="00CD257D" w:rsidRPr="00A03A13">
        <w:rPr>
          <w:rFonts w:ascii="Abadi" w:hAnsi="Abadi"/>
        </w:rPr>
        <w:t>.</w:t>
      </w:r>
    </w:p>
    <w:p w14:paraId="6CB67FC5" w14:textId="31DE486D" w:rsidR="00656353" w:rsidRPr="00A03A13" w:rsidRDefault="00CD257D" w:rsidP="00CD257D">
      <w:pPr>
        <w:pStyle w:val="Heading1"/>
        <w:rPr>
          <w:rFonts w:ascii="Abadi" w:hAnsi="Abadi"/>
          <w:color w:val="auto"/>
        </w:rPr>
      </w:pPr>
      <w:r w:rsidRPr="00A03A13">
        <w:rPr>
          <w:rFonts w:ascii="Abadi" w:hAnsi="Abadi"/>
          <w:color w:val="auto"/>
        </w:rPr>
        <w:t>Help Desk Analyst</w:t>
      </w:r>
    </w:p>
    <w:p w14:paraId="19FF8210" w14:textId="77777777" w:rsidR="000D108B" w:rsidRDefault="00CD257D" w:rsidP="000D108B">
      <w:pPr>
        <w:rPr>
          <w:rFonts w:ascii="Abadi Extra Light" w:hAnsi="Abadi Extra Light"/>
        </w:rPr>
      </w:pPr>
      <w:r w:rsidRPr="000D108B">
        <w:rPr>
          <w:rFonts w:ascii="Abadi Extra Light" w:hAnsi="Abadi Extra Light"/>
        </w:rPr>
        <w:t xml:space="preserve">INFOCISION MANAGEMENT CORP </w:t>
      </w:r>
    </w:p>
    <w:p w14:paraId="35F803F5" w14:textId="2625FA49" w:rsidR="00CD257D" w:rsidRPr="000D108B" w:rsidRDefault="00CD257D" w:rsidP="000D108B">
      <w:pPr>
        <w:rPr>
          <w:rFonts w:ascii="Abadi Extra Light" w:hAnsi="Abadi Extra Light"/>
        </w:rPr>
      </w:pPr>
      <w:r w:rsidRPr="000D108B">
        <w:rPr>
          <w:rFonts w:ascii="Abadi Extra Light" w:hAnsi="Abadi Extra Light"/>
        </w:rPr>
        <w:t>March 2015 to March 2017</w:t>
      </w:r>
    </w:p>
    <w:p w14:paraId="4AC0D333" w14:textId="2ED17EBE" w:rsidR="0099383E" w:rsidRPr="00A03A13" w:rsidRDefault="00CD257D">
      <w:pPr>
        <w:rPr>
          <w:rFonts w:ascii="Abadi" w:hAnsi="Abadi"/>
        </w:rPr>
      </w:pPr>
      <w:r w:rsidRPr="00A03A13">
        <w:rPr>
          <w:rFonts w:ascii="Abadi" w:hAnsi="Abadi"/>
        </w:rPr>
        <w:t>Designed and developed the new setup website for InfoCision’s Work at Home Communicators: https://secure.infocision.com/wah/ Logged and track incidents and requests from identification through resolution. Coordinate Call Center Downtime procedures between Escalation Teams and Call Center Supervisors.</w:t>
      </w:r>
    </w:p>
    <w:p w14:paraId="62732C7C" w14:textId="77777777" w:rsidR="0099383E" w:rsidRDefault="002E0B03">
      <w:pPr>
        <w:pStyle w:val="Heading1"/>
      </w:pPr>
      <w:sdt>
        <w:sdtPr>
          <w:alias w:val="Skills:"/>
          <w:tag w:val="Skills:"/>
          <w:id w:val="-51398160"/>
          <w:placeholder>
            <w:docPart w:val="C66BC94E970844A5963B924E2121C2AB"/>
          </w:placeholder>
          <w:temporary/>
          <w:showingPlcHdr/>
          <w15:appearance w15:val="hidden"/>
        </w:sdtPr>
        <w:sdtEndPr/>
        <w:sdtContent>
          <w:r w:rsidR="00BA2099">
            <w:t>Skills</w:t>
          </w:r>
        </w:sdtContent>
      </w:sdt>
    </w:p>
    <w:p w14:paraId="777E6C88" w14:textId="5A0FA5DD" w:rsidR="003448C9" w:rsidRPr="000D108B" w:rsidRDefault="00CD257D" w:rsidP="000D108B">
      <w:pPr>
        <w:pStyle w:val="ListBullet"/>
        <w:numPr>
          <w:ilvl w:val="0"/>
          <w:numId w:val="0"/>
        </w:numPr>
        <w:spacing w:line="276" w:lineRule="auto"/>
        <w:ind w:left="420"/>
        <w:jc w:val="center"/>
        <w:rPr>
          <w:rFonts w:ascii="Abadi" w:hAnsi="Abadi"/>
        </w:rPr>
      </w:pPr>
      <w:r w:rsidRPr="000D108B">
        <w:rPr>
          <w:rFonts w:ascii="Abadi" w:hAnsi="Abadi"/>
        </w:rPr>
        <w:t>C#, Angular 15+, ReactJs •</w:t>
      </w:r>
      <w:r w:rsidRPr="000D108B">
        <w:rPr>
          <w:rFonts w:ascii="Abadi" w:hAnsi="Abadi"/>
        </w:rPr>
        <w:t xml:space="preserve"> .NET Core Web API,  Entity Framework </w:t>
      </w:r>
      <w:r w:rsidRPr="000D108B">
        <w:rPr>
          <w:rFonts w:ascii="Abadi" w:hAnsi="Abadi"/>
        </w:rPr>
        <w:t xml:space="preserve">• </w:t>
      </w:r>
      <w:r w:rsidRPr="000D108B">
        <w:rPr>
          <w:rFonts w:ascii="Abadi" w:hAnsi="Abadi"/>
        </w:rPr>
        <w:t>.NET Maui</w:t>
      </w:r>
      <w:r w:rsidRPr="000D108B">
        <w:rPr>
          <w:rFonts w:ascii="Abadi" w:hAnsi="Abadi"/>
        </w:rPr>
        <w:t xml:space="preserve">, </w:t>
      </w:r>
      <w:r w:rsidRPr="000D108B">
        <w:rPr>
          <w:rFonts w:ascii="Abadi" w:hAnsi="Abadi"/>
        </w:rPr>
        <w:t>Xamarin-Forms</w:t>
      </w:r>
      <w:r w:rsidRPr="000D108B">
        <w:rPr>
          <w:rFonts w:ascii="Abadi" w:hAnsi="Abadi"/>
        </w:rPr>
        <w:t xml:space="preserve"> •</w:t>
      </w:r>
      <w:r w:rsidRPr="000D108B">
        <w:rPr>
          <w:rFonts w:ascii="Abadi" w:hAnsi="Abadi"/>
        </w:rPr>
        <w:t xml:space="preserve"> </w:t>
      </w:r>
      <w:r w:rsidRPr="000D108B">
        <w:rPr>
          <w:rFonts w:ascii="Abadi" w:hAnsi="Abadi"/>
        </w:rPr>
        <w:t xml:space="preserve">HTML5 &amp; CSS3 • JavaScript &amp; Typescript • </w:t>
      </w:r>
      <w:r w:rsidRPr="000D108B">
        <w:rPr>
          <w:rFonts w:ascii="Abadi" w:hAnsi="Abadi"/>
        </w:rPr>
        <w:t xml:space="preserve">PrimeNg, Prime-Flex, Material UI </w:t>
      </w:r>
      <w:r w:rsidRPr="000D108B">
        <w:rPr>
          <w:rFonts w:ascii="Abadi" w:hAnsi="Abadi"/>
        </w:rPr>
        <w:t xml:space="preserve"> &amp; Bootstrap • Visual Studio &amp; VS Code • Adobe CC  •  MSSQL Server • Git, Jira &amp; Bit Bucket • Azure Dev Ops • Agile / Scrum</w:t>
      </w:r>
    </w:p>
    <w:sectPr w:rsidR="003448C9" w:rsidRPr="000D10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BE4BB0" w14:textId="77777777" w:rsidR="00656353" w:rsidRDefault="00656353">
      <w:pPr>
        <w:spacing w:after="0"/>
      </w:pPr>
      <w:r>
        <w:separator/>
      </w:r>
    </w:p>
  </w:endnote>
  <w:endnote w:type="continuationSeparator" w:id="0">
    <w:p w14:paraId="7FEE94F0" w14:textId="77777777" w:rsidR="00656353" w:rsidRDefault="006563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526F2" w14:textId="77777777" w:rsidR="008E78C7" w:rsidRDefault="008E78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20635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40F250" w14:textId="77777777" w:rsidR="0099383E" w:rsidRDefault="00BA209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81E19" w14:textId="77777777" w:rsidR="008E78C7" w:rsidRDefault="008E78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6A29B3" w14:textId="77777777" w:rsidR="00656353" w:rsidRDefault="00656353">
      <w:pPr>
        <w:spacing w:after="0"/>
      </w:pPr>
      <w:r>
        <w:separator/>
      </w:r>
    </w:p>
  </w:footnote>
  <w:footnote w:type="continuationSeparator" w:id="0">
    <w:p w14:paraId="333D6924" w14:textId="77777777" w:rsidR="00656353" w:rsidRDefault="0065635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A840F" w14:textId="77777777" w:rsidR="008E78C7" w:rsidRDefault="008E78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Your Name:"/>
      <w:tag w:val="Your Name:"/>
      <w:id w:val="905105459"/>
      <w:placeholder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15:appearance w15:val="hidden"/>
      <w:text/>
    </w:sdtPr>
    <w:sdtEndPr/>
    <w:sdtContent>
      <w:p w14:paraId="6257635D" w14:textId="1A00BC30" w:rsidR="0099383E" w:rsidRDefault="00656353">
        <w:pPr>
          <w:pStyle w:val="Header"/>
        </w:pPr>
        <w:r>
          <w:t>Stephanie Lakin</w:t>
        </w:r>
      </w:p>
    </w:sdtContent>
  </w:sdt>
  <w:p w14:paraId="4D8BD381" w14:textId="77777777" w:rsidR="0099383E" w:rsidRDefault="002E0B03">
    <w:pPr>
      <w:pStyle w:val="Header"/>
    </w:pPr>
    <w:sdt>
      <w:sdtPr>
        <w:alias w:val="Ellipsis:"/>
        <w:tag w:val="Ellipsis:"/>
        <w:id w:val="1231048129"/>
        <w:placeholder/>
        <w:temporary/>
        <w:showingPlcHdr/>
        <w15:appearance w15:val="hidden"/>
      </w:sdtPr>
      <w:sdtEndPr/>
      <w:sdtContent>
        <w:r w:rsidR="00BB4D53">
          <w:sym w:font="Symbol" w:char="F0B7"/>
        </w:r>
        <w:r w:rsidR="00BB4D53">
          <w:t xml:space="preserve"> </w:t>
        </w:r>
        <w:r w:rsidR="00BB4D53">
          <w:sym w:font="Symbol" w:char="F0B7"/>
        </w:r>
        <w:r w:rsidR="00BB4D53">
          <w:t xml:space="preserve"> </w:t>
        </w:r>
        <w:r w:rsidR="00BB4D53">
          <w:sym w:font="Symbol" w:char="F0B7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7FECC" w14:textId="77777777" w:rsidR="008E78C7" w:rsidRDefault="008E78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028CA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34BF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ED0A8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DF269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A4C8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A8C8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2E0C3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56F1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64A82E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7F7F7F" w:themeColor="text1" w:themeTint="80"/>
      </w:rPr>
    </w:lvl>
  </w:abstractNum>
  <w:abstractNum w:abstractNumId="9" w15:restartNumberingAfterBreak="0">
    <w:nsid w:val="FFFFFF89"/>
    <w:multiLevelType w:val="singleLevel"/>
    <w:tmpl w:val="6C56B8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573280"/>
    <w:multiLevelType w:val="hybridMultilevel"/>
    <w:tmpl w:val="040CA268"/>
    <w:lvl w:ilvl="0" w:tplc="33F0DE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D2481"/>
    <w:multiLevelType w:val="multilevel"/>
    <w:tmpl w:val="45007D7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F7F7F" w:themeColor="text1" w:themeTint="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7F7F7F" w:themeColor="text1" w:themeTint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7F7F7F" w:themeColor="text1" w:themeTint="8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7F7F7F" w:themeColor="text1" w:themeTint="8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7F7F7F" w:themeColor="text1" w:themeTint="8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7F7F7F" w:themeColor="text1" w:themeTint="8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7F7F7F" w:themeColor="text1" w:themeTint="8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7F7F7F" w:themeColor="text1" w:themeTint="8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7F7F7F" w:themeColor="text1" w:themeTint="80"/>
      </w:rPr>
    </w:lvl>
  </w:abstractNum>
  <w:abstractNum w:abstractNumId="1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485137">
    <w:abstractNumId w:val="16"/>
  </w:num>
  <w:num w:numId="2" w16cid:durableId="982730667">
    <w:abstractNumId w:val="13"/>
  </w:num>
  <w:num w:numId="3" w16cid:durableId="1806697911">
    <w:abstractNumId w:val="14"/>
  </w:num>
  <w:num w:numId="4" w16cid:durableId="697857989">
    <w:abstractNumId w:val="11"/>
  </w:num>
  <w:num w:numId="5" w16cid:durableId="1413359443">
    <w:abstractNumId w:val="15"/>
  </w:num>
  <w:num w:numId="6" w16cid:durableId="1687058522">
    <w:abstractNumId w:val="9"/>
  </w:num>
  <w:num w:numId="7" w16cid:durableId="1928610489">
    <w:abstractNumId w:val="8"/>
  </w:num>
  <w:num w:numId="8" w16cid:durableId="1096553902">
    <w:abstractNumId w:val="10"/>
  </w:num>
  <w:num w:numId="9" w16cid:durableId="500580427">
    <w:abstractNumId w:val="12"/>
  </w:num>
  <w:num w:numId="10" w16cid:durableId="818837826">
    <w:abstractNumId w:val="7"/>
  </w:num>
  <w:num w:numId="11" w16cid:durableId="769736582">
    <w:abstractNumId w:val="6"/>
  </w:num>
  <w:num w:numId="12" w16cid:durableId="1636519614">
    <w:abstractNumId w:val="5"/>
  </w:num>
  <w:num w:numId="13" w16cid:durableId="538249800">
    <w:abstractNumId w:val="4"/>
  </w:num>
  <w:num w:numId="14" w16cid:durableId="1462073991">
    <w:abstractNumId w:val="3"/>
  </w:num>
  <w:num w:numId="15" w16cid:durableId="244002747">
    <w:abstractNumId w:val="2"/>
  </w:num>
  <w:num w:numId="16" w16cid:durableId="250822130">
    <w:abstractNumId w:val="1"/>
  </w:num>
  <w:num w:numId="17" w16cid:durableId="604574838">
    <w:abstractNumId w:val="0"/>
  </w:num>
  <w:num w:numId="18" w16cid:durableId="9366023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53"/>
    <w:rsid w:val="00037848"/>
    <w:rsid w:val="000D108B"/>
    <w:rsid w:val="00203CA5"/>
    <w:rsid w:val="002E0B03"/>
    <w:rsid w:val="003448C9"/>
    <w:rsid w:val="00656353"/>
    <w:rsid w:val="007B2531"/>
    <w:rsid w:val="007B3AE5"/>
    <w:rsid w:val="008E78C7"/>
    <w:rsid w:val="0099383E"/>
    <w:rsid w:val="00A03A13"/>
    <w:rsid w:val="00A45CB2"/>
    <w:rsid w:val="00AD672A"/>
    <w:rsid w:val="00BA2099"/>
    <w:rsid w:val="00BB4D53"/>
    <w:rsid w:val="00BD40A1"/>
    <w:rsid w:val="00CD257D"/>
    <w:rsid w:val="00EF5A59"/>
    <w:rsid w:val="00F726E7"/>
    <w:rsid w:val="00FD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69034"/>
  <w15:docId w15:val="{152B0B56-E419-43A9-9B42-E0FE6D8F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8C9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8C9"/>
    <w:pPr>
      <w:keepNext/>
      <w:keepLines/>
      <w:outlineLvl w:val="2"/>
    </w:pPr>
    <w:rPr>
      <w:rFonts w:cstheme="majorBidi"/>
      <w:bCs/>
      <w:color w:val="42558C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/>
    </w:pPr>
    <w:tblPr/>
    <w:tblStylePr w:type="firstRow">
      <w:rPr>
        <w:rFonts w:ascii="Aharoni" w:hAnsi="Aharoni"/>
        <w:b/>
        <w:sz w:val="36"/>
      </w:rPr>
    </w:tblStylePr>
  </w:style>
  <w:style w:type="paragraph" w:styleId="ListBullet">
    <w:name w:val="List Bullet"/>
    <w:basedOn w:val="Normal"/>
    <w:uiPriority w:val="10"/>
    <w:qFormat/>
    <w:pPr>
      <w:numPr>
        <w:numId w:val="9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48C9"/>
    <w:rPr>
      <w:rFonts w:cstheme="majorBidi"/>
      <w:bCs/>
      <w:color w:val="42558C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link w:val="TitleChar"/>
    <w:uiPriority w:val="1"/>
    <w:qFormat/>
    <w:pPr>
      <w:spacing w:after="120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2"/>
    <w:unhideWhenUsed/>
    <w:pPr>
      <w:numPr>
        <w:ilvl w:val="1"/>
      </w:numPr>
      <w:spacing w:after="360"/>
      <w:contextualSpacing/>
      <w:jc w:val="center"/>
    </w:pPr>
    <w:rPr>
      <w:rFonts w:cstheme="majorBidi"/>
      <w:iCs/>
      <w:color w:val="2F5897" w:themeColor="text2"/>
      <w:szCs w:val="24"/>
    </w:rPr>
  </w:style>
  <w:style w:type="character" w:customStyle="1" w:styleId="SubtitleChar">
    <w:name w:val="Subtitle Char"/>
    <w:basedOn w:val="DefaultParagraphFont"/>
    <w:link w:val="Subtitle"/>
    <w:uiPriority w:val="2"/>
    <w:rPr>
      <w:rFonts w:cstheme="majorBidi"/>
      <w:iCs/>
      <w:color w:val="2F5897" w:themeColor="text2"/>
      <w:szCs w:val="24"/>
    </w:rPr>
  </w:style>
  <w:style w:type="paragraph" w:styleId="ListNumber">
    <w:name w:val="List Number"/>
    <w:basedOn w:val="Normal"/>
    <w:uiPriority w:val="10"/>
    <w:qFormat/>
    <w:pPr>
      <w:numPr>
        <w:numId w:val="7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line="276" w:lineRule="auto"/>
      <w:outlineLvl w:val="9"/>
    </w:pPr>
    <w:rPr>
      <w:b/>
      <w:i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48C9"/>
    <w:pPr>
      <w:tabs>
        <w:tab w:val="center" w:pos="4680"/>
        <w:tab w:val="right" w:pos="9360"/>
      </w:tabs>
      <w:spacing w:after="0"/>
      <w:jc w:val="center"/>
    </w:pPr>
    <w:rPr>
      <w:color w:val="42558C" w:themeColor="accent1" w:themeShade="BF"/>
    </w:rPr>
  </w:style>
  <w:style w:type="character" w:customStyle="1" w:styleId="HeaderChar">
    <w:name w:val="Header Char"/>
    <w:basedOn w:val="DefaultParagraphFont"/>
    <w:link w:val="Header"/>
    <w:uiPriority w:val="99"/>
    <w:rsid w:val="003448C9"/>
    <w:rPr>
      <w:color w:val="42558C" w:themeColor="accent1" w:themeShade="BF"/>
    </w:rPr>
  </w:style>
  <w:style w:type="paragraph" w:styleId="Footer">
    <w:name w:val="footer"/>
    <w:basedOn w:val="Normal"/>
    <w:link w:val="FooterChar"/>
    <w:uiPriority w:val="99"/>
    <w:unhideWhenUsed/>
    <w:pPr>
      <w:spacing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semiHidden/>
    <w:unhideWhenUsed/>
    <w:qFormat/>
    <w:rsid w:val="003448C9"/>
    <w:rPr>
      <w:i/>
      <w:iCs/>
      <w:color w:val="42558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448C9"/>
    <w:pPr>
      <w:pBdr>
        <w:top w:val="single" w:sz="4" w:space="10" w:color="42558C" w:themeColor="accent1" w:themeShade="BF"/>
        <w:bottom w:val="single" w:sz="4" w:space="10" w:color="42558C" w:themeColor="accent1" w:themeShade="BF"/>
      </w:pBdr>
      <w:spacing w:before="360" w:after="360"/>
      <w:ind w:left="864" w:right="864"/>
      <w:jc w:val="center"/>
    </w:pPr>
    <w:rPr>
      <w:i/>
      <w:iCs/>
      <w:color w:val="42558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448C9"/>
    <w:rPr>
      <w:i/>
      <w:iCs/>
      <w:color w:val="42558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448C9"/>
    <w:rPr>
      <w:b/>
      <w:bCs/>
      <w:caps w:val="0"/>
      <w:smallCaps/>
      <w:color w:val="42558C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3448C9"/>
    <w:pPr>
      <w:pBdr>
        <w:top w:val="single" w:sz="2" w:space="10" w:color="42558C" w:themeColor="accent1" w:themeShade="BF"/>
        <w:left w:val="single" w:sz="2" w:space="10" w:color="42558C" w:themeColor="accent1" w:themeShade="BF"/>
        <w:bottom w:val="single" w:sz="2" w:space="10" w:color="42558C" w:themeColor="accent1" w:themeShade="BF"/>
        <w:right w:val="single" w:sz="2" w:space="10" w:color="42558C" w:themeColor="accent1" w:themeShade="BF"/>
      </w:pBdr>
      <w:ind w:left="1152" w:right="1152"/>
    </w:pPr>
    <w:rPr>
      <w:i/>
      <w:iCs/>
      <w:color w:val="42558C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3448C9"/>
    <w:rPr>
      <w:color w:val="846648" w:themeColor="accent4"/>
      <w:u w:val="single"/>
    </w:rPr>
  </w:style>
  <w:style w:type="character" w:styleId="Hyperlink">
    <w:name w:val="Hyperlink"/>
    <w:basedOn w:val="DefaultParagraphFont"/>
    <w:uiPriority w:val="99"/>
    <w:unhideWhenUsed/>
    <w:rsid w:val="003448C9"/>
    <w:rPr>
      <w:color w:val="575F63" w:themeColor="accent6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8C9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tephaniejlakin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tephanieLakin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\AppData\Roaming\Microsoft\Templates\Resume%20(Executi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81BB5FB81254D978A901176974D1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6B508-7357-4056-B87C-DEB30273AAA7}"/>
      </w:docPartPr>
      <w:docPartBody>
        <w:p w:rsidR="00000000" w:rsidRDefault="00641FAA">
          <w:pPr>
            <w:pStyle w:val="C81BB5FB81254D978A901176974D13AD"/>
          </w:pPr>
          <w:r>
            <w:t>Your Name</w:t>
          </w:r>
        </w:p>
      </w:docPartBody>
    </w:docPart>
    <w:docPart>
      <w:docPartPr>
        <w:name w:val="C35BDFD93E55489891283E5CBE07F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273C9-C5B5-49A9-AA7A-E1625CE8FE48}"/>
      </w:docPartPr>
      <w:docPartBody>
        <w:p w:rsidR="00000000" w:rsidRDefault="003D50DE">
          <w:pPr>
            <w:pStyle w:val="C35BDFD93E55489891283E5CBE07F4BD"/>
          </w:pPr>
          <w:r>
            <w:t>Education</w:t>
          </w:r>
        </w:p>
      </w:docPartBody>
    </w:docPart>
    <w:docPart>
      <w:docPartPr>
        <w:name w:val="C1058C9B9ED24483AEA04F0226A74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607C5-A366-487E-B1F5-45BD5F45FC56}"/>
      </w:docPartPr>
      <w:docPartBody>
        <w:p w:rsidR="00000000" w:rsidRDefault="003D50DE">
          <w:pPr>
            <w:pStyle w:val="C1058C9B9ED24483AEA04F0226A745F3"/>
          </w:pPr>
          <w:r>
            <w:t>Experience</w:t>
          </w:r>
        </w:p>
      </w:docPartBody>
    </w:docPart>
    <w:docPart>
      <w:docPartPr>
        <w:name w:val="C66BC94E970844A5963B924E2121C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17AF3-461B-4252-9DE5-3D792AFEADAA}"/>
      </w:docPartPr>
      <w:docPartBody>
        <w:p w:rsidR="00000000" w:rsidRDefault="003D50DE">
          <w:pPr>
            <w:pStyle w:val="C66BC94E970844A5963B924E2121C2AB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1BB5FB81254D978A901176974D13AD">
    <w:name w:val="C81BB5FB81254D978A901176974D13AD"/>
  </w:style>
  <w:style w:type="paragraph" w:customStyle="1" w:styleId="80A714EB6E5A4E62817707E378201340">
    <w:name w:val="80A714EB6E5A4E62817707E378201340"/>
  </w:style>
  <w:style w:type="paragraph" w:customStyle="1" w:styleId="1D11FA1325B14CC099DF1A731159693F">
    <w:name w:val="1D11FA1325B14CC099DF1A731159693F"/>
  </w:style>
  <w:style w:type="paragraph" w:customStyle="1" w:styleId="F955C26705ED457D915027B5B1DB3D69">
    <w:name w:val="F955C26705ED457D915027B5B1DB3D69"/>
  </w:style>
  <w:style w:type="paragraph" w:customStyle="1" w:styleId="76860A338E734995959105C5EC349917">
    <w:name w:val="76860A338E734995959105C5EC349917"/>
  </w:style>
  <w:style w:type="paragraph" w:customStyle="1" w:styleId="015CBA7072FB4DF4A436964F31F2AE7B">
    <w:name w:val="015CBA7072FB4DF4A436964F31F2AE7B"/>
  </w:style>
  <w:style w:type="paragraph" w:customStyle="1" w:styleId="E6A74C72D294477C88A0153E35F400F5">
    <w:name w:val="E6A74C72D294477C88A0153E35F400F5"/>
  </w:style>
  <w:style w:type="paragraph" w:customStyle="1" w:styleId="C35BDFD93E55489891283E5CBE07F4BD">
    <w:name w:val="C35BDFD93E55489891283E5CBE07F4BD"/>
  </w:style>
  <w:style w:type="paragraph" w:customStyle="1" w:styleId="AF5A34F46C814A20AD1AFDB92829BD57">
    <w:name w:val="AF5A34F46C814A20AD1AFDB92829BD57"/>
  </w:style>
  <w:style w:type="paragraph" w:customStyle="1" w:styleId="1B5BB451C11C415BBE6C16A31539435F">
    <w:name w:val="1B5BB451C11C415BBE6C16A31539435F"/>
  </w:style>
  <w:style w:type="paragraph" w:customStyle="1" w:styleId="A5CD5D6C85FE46FCB91319F2B5DE3048">
    <w:name w:val="A5CD5D6C85FE46FCB91319F2B5DE3048"/>
  </w:style>
  <w:style w:type="paragraph" w:customStyle="1" w:styleId="531B8A1CD5234ED897CBEB22E1BB204A">
    <w:name w:val="531B8A1CD5234ED897CBEB22E1BB204A"/>
  </w:style>
  <w:style w:type="paragraph" w:customStyle="1" w:styleId="C1058C9B9ED24483AEA04F0226A745F3">
    <w:name w:val="C1058C9B9ED24483AEA04F0226A745F3"/>
  </w:style>
  <w:style w:type="paragraph" w:customStyle="1" w:styleId="CF3DC265C02B42359EAEA5069B513D53">
    <w:name w:val="CF3DC265C02B42359EAEA5069B513D53"/>
  </w:style>
  <w:style w:type="paragraph" w:customStyle="1" w:styleId="32AA52CF17A0480B89E3D7AE7FCFE9A0">
    <w:name w:val="32AA52CF17A0480B89E3D7AE7FCFE9A0"/>
  </w:style>
  <w:style w:type="paragraph" w:customStyle="1" w:styleId="795B3A6D34DE412F9B897FDDF69BD484">
    <w:name w:val="795B3A6D34DE412F9B897FDDF69BD484"/>
  </w:style>
  <w:style w:type="paragraph" w:customStyle="1" w:styleId="E5223209747E482B9976E28C8512B0F6">
    <w:name w:val="E5223209747E482B9976E28C8512B0F6"/>
  </w:style>
  <w:style w:type="paragraph" w:customStyle="1" w:styleId="BB2854A0117B40818FDA62071884AD05">
    <w:name w:val="BB2854A0117B40818FDA62071884AD05"/>
  </w:style>
  <w:style w:type="paragraph" w:customStyle="1" w:styleId="3F5451CAB7AB4D6094D080E3376F358C">
    <w:name w:val="3F5451CAB7AB4D6094D080E3376F358C"/>
  </w:style>
  <w:style w:type="paragraph" w:customStyle="1" w:styleId="C66BC94E970844A5963B924E2121C2AB">
    <w:name w:val="C66BC94E970844A5963B924E2121C2AB"/>
  </w:style>
  <w:style w:type="paragraph" w:customStyle="1" w:styleId="ADAE7933C2D146299B8ACDBCEC64A6DF">
    <w:name w:val="ADAE7933C2D146299B8ACDBCEC64A6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Custom 70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(Executive design).dotx</Template>
  <TotalTime>0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Lakin</dc:creator>
  <cp:keywords/>
  <cp:lastModifiedBy>Stephanie Lakin</cp:lastModifiedBy>
  <cp:revision>2</cp:revision>
  <dcterms:created xsi:type="dcterms:W3CDTF">2024-05-08T15:57:00Z</dcterms:created>
  <dcterms:modified xsi:type="dcterms:W3CDTF">2024-05-08T15:57:00Z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